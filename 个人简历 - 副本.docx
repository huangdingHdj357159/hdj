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09" w:rsidRDefault="003F7AD3">
      <w:r>
        <w:rPr>
          <w:noProof/>
        </w:rPr>
        <w:drawing>
          <wp:anchor distT="0" distB="0" distL="114300" distR="114300" simplePos="0" relativeHeight="251663360" behindDoc="0" locked="0" layoutInCell="1" allowOverlap="1" wp14:anchorId="5C7734DC" wp14:editId="6433D00F">
            <wp:simplePos x="0" y="0"/>
            <wp:positionH relativeFrom="column">
              <wp:posOffset>894909</wp:posOffset>
            </wp:positionH>
            <wp:positionV relativeFrom="paragraph">
              <wp:posOffset>476834</wp:posOffset>
            </wp:positionV>
            <wp:extent cx="884980" cy="1230630"/>
            <wp:effectExtent l="38100" t="38100" r="29845" b="2667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C:\Users\kedao\Desktop\登记照5\头像10.jpg头像1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714">
                      <a:off x="0" y="0"/>
                      <a:ext cx="884980" cy="1230630"/>
                    </a:xfrm>
                    <a:prstGeom prst="rect">
                      <a:avLst/>
                    </a:prstGeom>
                    <a:ln w="0" cap="sq" cmpd="thickThin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miter lim="800000"/>
                    </a:ln>
                    <a:effectLst>
                      <a:innerShdw>
                        <a:srgbClr val="000000"/>
                      </a:innerShd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8DB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6C7FDC3" wp14:editId="315EDFE2">
                <wp:simplePos x="0" y="0"/>
                <wp:positionH relativeFrom="column">
                  <wp:posOffset>2747010</wp:posOffset>
                </wp:positionH>
                <wp:positionV relativeFrom="paragraph">
                  <wp:posOffset>8705215</wp:posOffset>
                </wp:positionV>
                <wp:extent cx="4037965" cy="2682240"/>
                <wp:effectExtent l="0" t="0" r="0" b="3810"/>
                <wp:wrapNone/>
                <wp:docPr id="43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65" cy="268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D4509" w:rsidRPr="00BB5D6A" w:rsidRDefault="009303ED" w:rsidP="00711D30"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  <w:t>小型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  <w:t>op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图</w:t>
                            </w:r>
                            <w:r w:rsidR="00F20D64" w:rsidRPr="00BB5D6A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BB5D6A"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  <w:t>功能</w:t>
                            </w:r>
                            <w:r w:rsidR="00BB5D6A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:</w:t>
                            </w:r>
                            <w:r w:rsidR="00F20D64" w:rsidRPr="00BB5D6A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  <w:t>局域网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和外网的访问</w:t>
                            </w:r>
                          </w:p>
                          <w:p w:rsidR="00CD4509" w:rsidRDefault="009303ED"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Lines="50" w:after="156"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静态路由</w:t>
                            </w:r>
                            <w:r w:rsidR="00AE5E1F" w:rsidRPr="00AE5E1F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  <w:t>DHCP</w:t>
                            </w:r>
                            <w:r w:rsidR="00AE5E1F" w:rsidRPr="00AE5E1F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  <w:t>acl3000 vlan</w:t>
                            </w:r>
                          </w:p>
                          <w:p w:rsidR="00CD4509" w:rsidRDefault="009303ED" w:rsidP="00AE5E1F"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Lines="50" w:after="156" w:line="31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at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  <w:t>地址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转换，实现内网访问外网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36C7FDC3" id="矩形 34" o:spid="_x0000_s1026" style="position:absolute;left:0;text-align:left;margin-left:216.3pt;margin-top:685.45pt;width:317.95pt;height:211.2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" filled="f" stroked="f">
                <v:textbox>
                  <w:txbxContent>
                    <w:p w:rsidR="00CD4509" w:rsidRPr="00BB5D6A" w:rsidRDefault="009303ED" w:rsidP="00711D30"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  <w:t>小型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  <w:t>op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图</w:t>
                      </w:r>
                      <w:r w:rsidR="00F20D64" w:rsidRPr="00BB5D6A"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 xml:space="preserve">           </w:t>
                      </w:r>
                      <w:r w:rsidR="00BB5D6A"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  <w:t>功能</w:t>
                      </w:r>
                      <w:r w:rsidR="00BB5D6A"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:</w:t>
                      </w:r>
                      <w:r w:rsidR="00F20D64" w:rsidRPr="00BB5D6A"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  <w:t>局域网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和外网的访问</w:t>
                      </w:r>
                    </w:p>
                    <w:p w:rsidR="00CD4509" w:rsidRDefault="009303ED"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afterLines="50" w:after="156" w:line="312" w:lineRule="auto"/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静态路由</w:t>
                      </w:r>
                      <w:r w:rsidR="00AE5E1F" w:rsidRPr="00AE5E1F"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  <w:t>DHCP</w:t>
                      </w:r>
                      <w:r w:rsidR="00AE5E1F" w:rsidRPr="00AE5E1F"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  <w:t>acl3000 vlan</w:t>
                      </w:r>
                      <w:bookmarkStart w:id="1" w:name="_GoBack"/>
                      <w:bookmarkEnd w:id="1"/>
                    </w:p>
                    <w:p w:rsidR="00CD4509" w:rsidRDefault="009303ED" w:rsidP="00AE5E1F"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afterLines="50" w:after="156" w:line="31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at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  <w:t>地址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转换，实现内网访问外网</w:t>
                      </w:r>
                    </w:p>
                  </w:txbxContent>
                </v:textbox>
              </v:rect>
            </w:pict>
          </mc:Fallback>
        </mc:AlternateContent>
      </w:r>
      <w:r w:rsidR="00EA58DB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1FBFA3DD" wp14:editId="15FE290F">
                <wp:simplePos x="0" y="0"/>
                <wp:positionH relativeFrom="column">
                  <wp:posOffset>2831465</wp:posOffset>
                </wp:positionH>
                <wp:positionV relativeFrom="paragraph">
                  <wp:posOffset>8298815</wp:posOffset>
                </wp:positionV>
                <wp:extent cx="925830" cy="314325"/>
                <wp:effectExtent l="0" t="0" r="0" b="0"/>
                <wp:wrapNone/>
                <wp:docPr id="22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D4509" w:rsidRDefault="0023515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24"/>
                              </w:rPr>
                              <w:t>项目</w:t>
                            </w:r>
                            <w:r w:rsidR="00F20D6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24"/>
                              </w:rPr>
                              <w:t>经验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13ABFDE2" id="矩形 33" o:spid="_x0000_s1027" style="position:absolute;left:0;text-align:left;margin-left:222.95pt;margin-top:653.45pt;width:72.9pt;height:24.7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" filled="f" stroked="f">
                <v:textbox>
                  <w:txbxContent>
                    <w:p w:rsidR="00CD4509" w:rsidRDefault="0023515B">
                      <w:pPr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3F3F"/>
                          <w:sz w:val="24"/>
                        </w:rPr>
                        <w:t>项目</w:t>
                      </w:r>
                      <w:r w:rsidR="00F20D64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3F3F"/>
                          <w:sz w:val="24"/>
                        </w:rPr>
                        <w:t>经验</w:t>
                      </w:r>
                    </w:p>
                  </w:txbxContent>
                </v:textbox>
              </v:rect>
            </w:pict>
          </mc:Fallback>
        </mc:AlternateContent>
      </w:r>
      <w:r w:rsidR="00AE5E1F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279DAC5" wp14:editId="27CAABDB">
                <wp:simplePos x="0" y="0"/>
                <wp:positionH relativeFrom="column">
                  <wp:posOffset>495300</wp:posOffset>
                </wp:positionH>
                <wp:positionV relativeFrom="paragraph">
                  <wp:posOffset>4527550</wp:posOffset>
                </wp:positionV>
                <wp:extent cx="925830" cy="314325"/>
                <wp:effectExtent l="0" t="0" r="0" b="0"/>
                <wp:wrapNone/>
                <wp:docPr id="15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D4509" w:rsidRDefault="0023515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24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3F3F"/>
                                <w:sz w:val="24"/>
                              </w:rPr>
                              <w:t>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5B33C" id="矩形 26" o:spid="_x0000_s1028" style="position:absolute;left:0;text-align:left;margin-left:39pt;margin-top:356.5pt;width:72.9pt;height:24.75pt;z-index:25174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" filled="f" stroked="f">
                <v:textbox>
                  <w:txbxContent>
                    <w:p w:rsidR="00CD4509" w:rsidRDefault="0023515B">
                      <w:pPr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3F3F"/>
                          <w:sz w:val="24"/>
                        </w:rPr>
                        <w:t>技能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3F3F3F"/>
                          <w:sz w:val="24"/>
                        </w:rPr>
                        <w:t>证书</w:t>
                      </w:r>
                    </w:p>
                  </w:txbxContent>
                </v:textbox>
              </v:rect>
            </w:pict>
          </mc:Fallback>
        </mc:AlternateContent>
      </w:r>
      <w:r w:rsidR="00AE5E1F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252FC6CE" wp14:editId="34EA82EF">
                <wp:simplePos x="0" y="0"/>
                <wp:positionH relativeFrom="column">
                  <wp:posOffset>464185</wp:posOffset>
                </wp:positionH>
                <wp:positionV relativeFrom="paragraph">
                  <wp:posOffset>5022850</wp:posOffset>
                </wp:positionV>
                <wp:extent cx="1766570" cy="180975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657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D25C7B" w:rsidRDefault="00D25C7B">
                            <w:pPr>
                              <w:widowControl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F7D7F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C#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D25C7B" w:rsidRDefault="00D25C7B">
                            <w:pPr>
                              <w:widowControl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F7D7F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红帽工程师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D25C7B" w:rsidRDefault="00D25C7B">
                            <w:pPr>
                              <w:widowControl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F7D7F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jave工程师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D25C7B" w:rsidRDefault="00D25C7B">
                            <w:pPr>
                              <w:widowControl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EF57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36.55pt;margin-top:395.5pt;width:139.1pt;height:142.5pt;z-index:25179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" filled="f" stroked="f">
                <v:textbox>
                  <w:txbxContent>
                    <w:p w:rsidR="00D25C7B" w:rsidRDefault="00D25C7B">
                      <w:pPr>
                        <w:widowControl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</w:pPr>
                      <w:r w:rsidRPr="00EF7D7F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C#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D25C7B" w:rsidRDefault="00D25C7B">
                      <w:pPr>
                        <w:widowControl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</w:pPr>
                      <w:r w:rsidRPr="00EF7D7F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红帽工程师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D25C7B" w:rsidRDefault="00D25C7B">
                      <w:pPr>
                        <w:widowControl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</w:pPr>
                      <w:r w:rsidRPr="00EF7D7F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jave工程师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D25C7B" w:rsidRDefault="00D25C7B">
                      <w:pPr>
                        <w:widowControl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5E1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3ADEA36" wp14:editId="61FED5DC">
                <wp:simplePos x="0" y="0"/>
                <wp:positionH relativeFrom="column">
                  <wp:posOffset>2821940</wp:posOffset>
                </wp:positionH>
                <wp:positionV relativeFrom="paragraph">
                  <wp:posOffset>4496435</wp:posOffset>
                </wp:positionV>
                <wp:extent cx="925830" cy="319405"/>
                <wp:effectExtent l="0" t="0" r="0" b="4445"/>
                <wp:wrapNone/>
                <wp:docPr id="2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D4509" w:rsidRDefault="0023515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24"/>
                              </w:rPr>
                              <w:t>专业技能</w:t>
                            </w:r>
                          </w:p>
                          <w:p w:rsidR="0023515B" w:rsidRDefault="0023515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ED2E8" id="矩形 31" o:spid="_x0000_s1030" style="position:absolute;left:0;text-align:left;margin-left:222.2pt;margin-top:354.05pt;width:72.9pt;height:25.1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" filled="f" stroked="f">
                <v:textbox>
                  <w:txbxContent>
                    <w:p w:rsidR="00CD4509" w:rsidRDefault="0023515B">
                      <w:pPr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3F3F"/>
                          <w:sz w:val="24"/>
                        </w:rPr>
                        <w:t>专业技能</w:t>
                      </w:r>
                    </w:p>
                    <w:p w:rsidR="0023515B" w:rsidRDefault="0023515B">
                      <w:pPr>
                        <w:snapToGrid w:val="0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3F3F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5E1F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85F3443" wp14:editId="4764B1ED">
                <wp:simplePos x="0" y="0"/>
                <wp:positionH relativeFrom="column">
                  <wp:posOffset>2628900</wp:posOffset>
                </wp:positionH>
                <wp:positionV relativeFrom="paragraph">
                  <wp:posOffset>5027930</wp:posOffset>
                </wp:positionV>
                <wp:extent cx="4334510" cy="264922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4510" cy="2649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CD4509" w:rsidRPr="00C24F37" w:rsidRDefault="00C24F37" w:rsidP="00C24F37">
                            <w:pPr>
                              <w:pStyle w:val="a8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12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24F37"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熟练</w:t>
                            </w:r>
                            <w:r w:rsidR="00D25C7B" w:rsidRPr="00C24F37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使用</w:t>
                            </w:r>
                            <w:r w:rsidR="00C77AE9"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ensp</w:t>
                            </w:r>
                            <w:r w:rsidRPr="00C24F37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，</w:t>
                            </w:r>
                            <w:r w:rsidRPr="00C24F37"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实现</w:t>
                            </w:r>
                            <w:r w:rsidR="00C77AE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o</w:t>
                            </w:r>
                            <w:r w:rsidR="003278E3"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spf,rip,bgp,isis</w:t>
                            </w:r>
                            <w:r w:rsidR="00390950"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,DHCP分配以及DHCP中继服务</w:t>
                            </w:r>
                          </w:p>
                          <w:p w:rsidR="00CD4509" w:rsidRPr="00C24F37" w:rsidRDefault="00C24F37" w:rsidP="00C24F37">
                            <w:pPr>
                              <w:pStyle w:val="a8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12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24F37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熟悉</w:t>
                            </w:r>
                            <w:r w:rsidR="003278E3"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路由器交换机，</w:t>
                            </w:r>
                            <w:r w:rsidR="003278E3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建立</w:t>
                            </w:r>
                            <w:r w:rsidR="003278E3"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VPN虚拟</w:t>
                            </w:r>
                            <w:r w:rsidR="003278E3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隧道</w:t>
                            </w:r>
                          </w:p>
                          <w:p w:rsidR="00CD4509" w:rsidRPr="00C24F37" w:rsidRDefault="003278E3" w:rsidP="00C24F37">
                            <w:pPr>
                              <w:pStyle w:val="a8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12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防火墙</w:t>
                            </w:r>
                            <w:r w:rsidR="00390950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="00390950">
                              <w:rPr>
                                <w:rFonts w:ascii="楷体" w:eastAsia="楷体" w:hAnsi="楷体" w:cs="楷体" w:hint="eastAsia"/>
                                <w:color w:val="FF0000"/>
                                <w:sz w:val="20"/>
                                <w:szCs w:val="20"/>
                              </w:rPr>
                              <w:t>Trust</w:t>
                            </w:r>
                            <w:r w:rsidR="00390950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)(</w:t>
                            </w:r>
                            <w:r w:rsidR="00390950" w:rsidRPr="00390950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390950">
                              <w:rPr>
                                <w:rFonts w:hint="eastAsia"/>
                                <w:color w:val="FF0000"/>
                              </w:rPr>
                              <w:t>DMZ</w:t>
                            </w:r>
                            <w:r w:rsidR="00390950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)(</w:t>
                            </w:r>
                            <w:r w:rsidR="00390950" w:rsidRPr="00390950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390950">
                              <w:rPr>
                                <w:rFonts w:hint="eastAsia"/>
                                <w:color w:val="FF0000"/>
                              </w:rPr>
                              <w:t>untrust</w:t>
                            </w:r>
                            <w:r w:rsidR="00390950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链路聚合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，划分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vlan</w:t>
                            </w:r>
                            <w:r w:rsidR="00390950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，备用</w:t>
                            </w:r>
                            <w:r w:rsidR="00390950"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路由</w:t>
                            </w:r>
                          </w:p>
                          <w:p w:rsidR="00CD4509" w:rsidRDefault="003278E3" w:rsidP="00C24F37">
                            <w:pPr>
                              <w:pStyle w:val="a8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12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nsp</w:t>
                            </w:r>
                            <w:r w:rsidR="005D63F7"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 arp代理</w:t>
                            </w:r>
                          </w:p>
                          <w:p w:rsidR="00BB5D6A" w:rsidRPr="005D63F7" w:rsidRDefault="00390950" w:rsidP="005D63F7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aaa验证，telnet远程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连接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，</w:t>
                            </w:r>
                            <w:r w:rsidR="005D63F7" w:rsidRPr="00390950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GRE VPN+OSPF</w:t>
                            </w:r>
                          </w:p>
                          <w:p w:rsidR="00C24F37" w:rsidRDefault="00390950" w:rsidP="00BB5D6A">
                            <w:pPr>
                              <w:pStyle w:val="a8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12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建立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访问控制列表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acl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2000, acl3000</w:t>
                            </w:r>
                          </w:p>
                          <w:p w:rsidR="00390950" w:rsidRDefault="00390950" w:rsidP="00BB5D6A">
                            <w:pPr>
                              <w:pStyle w:val="a8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12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使用</w:t>
                            </w:r>
                            <w:r w:rsidRPr="00390950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NAT(网络地址转换实例)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局域网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和外网的访问</w:t>
                            </w:r>
                          </w:p>
                          <w:p w:rsidR="005D63F7" w:rsidRPr="00BB5D6A" w:rsidRDefault="005D63F7" w:rsidP="00BB5D6A">
                            <w:pPr>
                              <w:pStyle w:val="a8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12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IP v6 ripng ospfv3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F3443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207pt;margin-top:395.9pt;width:341.3pt;height:208.6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" filled="f" stroked="f">
                <v:textbox>
                  <w:txbxContent>
                    <w:p w:rsidR="00CD4509" w:rsidRPr="00C24F37" w:rsidRDefault="00C24F37" w:rsidP="00C24F37">
                      <w:pPr>
                        <w:pStyle w:val="a8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spacing w:line="312" w:lineRule="auto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</w:pPr>
                      <w:r w:rsidRPr="00C24F37"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熟练</w:t>
                      </w:r>
                      <w:r w:rsidR="00D25C7B" w:rsidRPr="00C24F37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使用</w:t>
                      </w:r>
                      <w:r w:rsidR="00C77AE9"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ensp</w:t>
                      </w:r>
                      <w:r w:rsidRPr="00C24F37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，</w:t>
                      </w:r>
                      <w:r w:rsidRPr="00C24F37"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实现</w:t>
                      </w:r>
                      <w:r w:rsidR="00C77AE9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o</w:t>
                      </w:r>
                      <w:r w:rsidR="003278E3"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spf,rip,bgp,isis</w:t>
                      </w:r>
                      <w:r w:rsidR="00390950"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,</w:t>
                      </w:r>
                      <w:r w:rsidR="00390950"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DHCP分配以及DHCP中继服务</w:t>
                      </w:r>
                    </w:p>
                    <w:p w:rsidR="00CD4509" w:rsidRPr="00C24F37" w:rsidRDefault="00C24F37" w:rsidP="00C24F37">
                      <w:pPr>
                        <w:pStyle w:val="a8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spacing w:line="312" w:lineRule="auto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</w:pPr>
                      <w:r w:rsidRPr="00C24F37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熟悉</w:t>
                      </w:r>
                      <w:r w:rsidR="003278E3"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路由器交换机，</w:t>
                      </w:r>
                      <w:r w:rsidR="003278E3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建立</w:t>
                      </w:r>
                      <w:r w:rsidR="003278E3"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VPN虚拟</w:t>
                      </w:r>
                      <w:r w:rsidR="003278E3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隧道</w:t>
                      </w:r>
                    </w:p>
                    <w:p w:rsidR="00CD4509" w:rsidRPr="00C24F37" w:rsidRDefault="003278E3" w:rsidP="00C24F37">
                      <w:pPr>
                        <w:pStyle w:val="a8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spacing w:line="312" w:lineRule="auto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防火墙</w:t>
                      </w:r>
                      <w:r w:rsidR="00390950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(</w:t>
                      </w:r>
                      <w:r w:rsidR="00390950">
                        <w:rPr>
                          <w:rFonts w:ascii="楷体" w:eastAsia="楷体" w:hAnsi="楷体" w:cs="楷体" w:hint="eastAsia"/>
                          <w:color w:val="FF0000"/>
                          <w:sz w:val="20"/>
                          <w:szCs w:val="20"/>
                        </w:rPr>
                        <w:t>Trust</w:t>
                      </w:r>
                      <w:r w:rsidR="00390950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)(</w:t>
                      </w:r>
                      <w:r w:rsidR="00390950" w:rsidRPr="00390950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390950">
                        <w:rPr>
                          <w:rFonts w:hint="eastAsia"/>
                          <w:color w:val="FF0000"/>
                        </w:rPr>
                        <w:t>DMZ</w:t>
                      </w:r>
                      <w:r w:rsidR="00390950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)(</w:t>
                      </w:r>
                      <w:r w:rsidR="00390950" w:rsidRPr="00390950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390950">
                        <w:rPr>
                          <w:rFonts w:hint="eastAsia"/>
                          <w:color w:val="FF0000"/>
                        </w:rPr>
                        <w:t>untrust</w:t>
                      </w:r>
                      <w:r w:rsidR="00390950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链路聚合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，划分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vlan</w:t>
                      </w:r>
                      <w:r w:rsidR="00390950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，备用</w:t>
                      </w:r>
                      <w:r w:rsidR="00390950"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路由</w:t>
                      </w:r>
                    </w:p>
                    <w:p w:rsidR="00CD4509" w:rsidRDefault="003278E3" w:rsidP="00C24F37">
                      <w:pPr>
                        <w:pStyle w:val="a8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spacing w:line="312" w:lineRule="auto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nsp</w:t>
                      </w:r>
                      <w:r w:rsidR="005D63F7"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 xml:space="preserve"> arp代理</w:t>
                      </w:r>
                    </w:p>
                    <w:p w:rsidR="00BB5D6A" w:rsidRPr="005D63F7" w:rsidRDefault="00390950" w:rsidP="005D63F7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aaa验证，telnet远程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连接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，</w:t>
                      </w:r>
                      <w:r w:rsidR="005D63F7" w:rsidRPr="00390950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GRE VPN+OSPF</w:t>
                      </w:r>
                    </w:p>
                    <w:p w:rsidR="00C24F37" w:rsidRDefault="00390950" w:rsidP="00BB5D6A">
                      <w:pPr>
                        <w:pStyle w:val="a8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spacing w:line="312" w:lineRule="auto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建立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访问控制列表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acl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2000, acl3000</w:t>
                      </w:r>
                    </w:p>
                    <w:p w:rsidR="00390950" w:rsidRDefault="00390950" w:rsidP="00BB5D6A">
                      <w:pPr>
                        <w:pStyle w:val="a8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spacing w:line="312" w:lineRule="auto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使用</w:t>
                      </w:r>
                      <w:r w:rsidRPr="00390950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NAT(网络地址转换实例)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实现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局域网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和外网的访问</w:t>
                      </w:r>
                    </w:p>
                    <w:p w:rsidR="005D63F7" w:rsidRPr="00BB5D6A" w:rsidRDefault="005D63F7" w:rsidP="00BB5D6A">
                      <w:pPr>
                        <w:pStyle w:val="a8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spacing w:line="312" w:lineRule="auto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IP v6 ripng ospfv3</w:t>
                      </w:r>
                    </w:p>
                  </w:txbxContent>
                </v:textbox>
              </v:shape>
            </w:pict>
          </mc:Fallback>
        </mc:AlternateContent>
      </w:r>
      <w:r w:rsidR="00EF7D7F"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7D0AA4CA" wp14:editId="1C60D577">
                <wp:simplePos x="0" y="0"/>
                <wp:positionH relativeFrom="column">
                  <wp:posOffset>765175</wp:posOffset>
                </wp:positionH>
                <wp:positionV relativeFrom="paragraph">
                  <wp:posOffset>2762250</wp:posOffset>
                </wp:positionV>
                <wp:extent cx="1628775" cy="1181100"/>
                <wp:effectExtent l="0" t="0" r="0" b="0"/>
                <wp:wrapNone/>
                <wp:docPr id="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CD4509" w:rsidRDefault="00EF7D7F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  <w:shd w:val="clear" w:color="auto" w:fill="FFFFFF"/>
                              </w:rPr>
                              <w:t>20</w:t>
                            </w:r>
                            <w:r w:rsidR="00F20D64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  <w:shd w:val="clear" w:color="auto" w:fill="FFFFFF"/>
                              </w:rPr>
                              <w:t>岁</w:t>
                            </w:r>
                          </w:p>
                          <w:p w:rsidR="00CD4509" w:rsidRDefault="00EF7D7F" w:rsidP="00EF7D7F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  <w:shd w:val="clear" w:color="auto" w:fill="FFFFFF"/>
                                <w:lang w:val="zh-CN"/>
                              </w:rPr>
                              <w:t>云南省昭通市</w:t>
                            </w:r>
                          </w:p>
                          <w:p w:rsidR="00EF7D7F" w:rsidRDefault="00EF7D7F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  <w:shd w:val="clear" w:color="auto" w:fill="FFFFFF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  <w:shd w:val="clear" w:color="auto" w:fill="FFFFFF"/>
                              </w:rPr>
                              <w:t>130</w:t>
                            </w:r>
                            <w:r w:rsidR="00D25C7B"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  <w:shd w:val="clear" w:color="auto" w:fill="FFFFFF"/>
                              </w:rPr>
                              <w:t>9745</w:t>
                            </w:r>
                            <w:r w:rsidR="00D25C7B"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  <w:shd w:val="clear" w:color="auto" w:fill="FFFFFF"/>
                              </w:rPr>
                              <w:t>1374</w:t>
                            </w:r>
                          </w:p>
                          <w:p w:rsidR="00CD4509" w:rsidRPr="00EF7D7F" w:rsidRDefault="00EF7D7F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  <w:shd w:val="clear" w:color="auto" w:fill="FFFFFF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  <w:shd w:val="clear" w:color="auto" w:fill="FFFFFF"/>
                                <w:lang w:val="zh-CN"/>
                              </w:rPr>
                              <w:t>2368823580</w:t>
                            </w:r>
                            <w:r w:rsidR="00F20D64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  <w:shd w:val="clear" w:color="auto" w:fill="FFFFFF"/>
                              </w:rPr>
                              <w:t>@qq.co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  <w:shd w:val="clear" w:color="auto" w:fill="FFFFFF"/>
                              </w:rPr>
                              <w:t>m</w:t>
                            </w:r>
                            <w:r w:rsidR="00F20D64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  <w:shd w:val="clear" w:color="auto" w:fill="FFFFFF"/>
                              </w:rPr>
                              <w:t>m</w:t>
                            </w:r>
                          </w:p>
                          <w:p w:rsidR="00CD4509" w:rsidRDefault="00CD450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</w:pPr>
                          </w:p>
                          <w:p w:rsidR="00CD4509" w:rsidRDefault="00CD450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  <w:shd w:val="clear" w:color="auto" w:fill="FFFFFF"/>
                                <w:lang w:val="zh-CN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A9DD" id="文本框 6" o:spid="_x0000_s1032" type="#_x0000_t202" style="position:absolute;left:0;text-align:left;margin-left:60.25pt;margin-top:217.5pt;width:128.25pt;height:93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" filled="f" stroked="f">
                <v:textbox>
                  <w:txbxContent>
                    <w:p w:rsidR="00CD4509" w:rsidRDefault="00EF7D7F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  <w:shd w:val="clear" w:color="auto" w:fill="FFFFFF"/>
                        </w:rPr>
                        <w:t>20</w:t>
                      </w:r>
                      <w:r w:rsidR="00F20D64"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  <w:shd w:val="clear" w:color="auto" w:fill="FFFFFF"/>
                        </w:rPr>
                        <w:t>岁</w:t>
                      </w:r>
                    </w:p>
                    <w:p w:rsidR="00CD4509" w:rsidRDefault="00EF7D7F" w:rsidP="00EF7D7F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  <w:shd w:val="clear" w:color="auto" w:fill="FFFFFF"/>
                          <w:lang w:val="zh-CN"/>
                        </w:rPr>
                        <w:t>云南省昭通市</w:t>
                      </w:r>
                    </w:p>
                    <w:p w:rsidR="00EF7D7F" w:rsidRDefault="00EF7D7F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  <w:shd w:val="clear" w:color="auto" w:fill="FFFFFF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  <w:shd w:val="clear" w:color="auto" w:fill="FFFFFF"/>
                        </w:rPr>
                        <w:t>130</w:t>
                      </w:r>
                      <w:r w:rsidR="00D25C7B"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  <w:shd w:val="clear" w:color="auto" w:fill="FFFFFF"/>
                        </w:rPr>
                        <w:t>9745</w:t>
                      </w:r>
                      <w:r w:rsidR="00D25C7B"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  <w:shd w:val="clear" w:color="auto" w:fill="FFFFFF"/>
                        </w:rPr>
                        <w:t>1374</w:t>
                      </w:r>
                    </w:p>
                    <w:p w:rsidR="00CD4509" w:rsidRPr="00EF7D7F" w:rsidRDefault="00EF7D7F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  <w:shd w:val="clear" w:color="auto" w:fill="FFFFFF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  <w:shd w:val="clear" w:color="auto" w:fill="FFFFFF"/>
                          <w:lang w:val="zh-CN"/>
                        </w:rPr>
                        <w:t>2368823580</w:t>
                      </w:r>
                      <w:r w:rsidR="00F20D64"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  <w:shd w:val="clear" w:color="auto" w:fill="FFFFFF"/>
                        </w:rPr>
                        <w:t>@qq.c</w:t>
                      </w:r>
                      <w:r w:rsidR="00F20D64"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  <w:shd w:val="clear" w:color="auto" w:fill="FFFFFF"/>
                        </w:rPr>
                        <w:t>o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  <w:shd w:val="clear" w:color="auto" w:fill="FFFFFF"/>
                        </w:rPr>
                        <w:t>m</w:t>
                      </w:r>
                      <w:r w:rsidR="00F20D64"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  <w:shd w:val="clear" w:color="auto" w:fill="FFFFFF"/>
                        </w:rPr>
                        <w:t>m</w:t>
                      </w:r>
                    </w:p>
                    <w:p w:rsidR="00CD4509" w:rsidRDefault="00CD4509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</w:rPr>
                      </w:pPr>
                    </w:p>
                    <w:p w:rsidR="00CD4509" w:rsidRDefault="00CD4509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  <w:shd w:val="clear" w:color="auto" w:fill="FFFFFF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0D64"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49EA0847" wp14:editId="324C61A9">
                <wp:simplePos x="0" y="0"/>
                <wp:positionH relativeFrom="column">
                  <wp:posOffset>591185</wp:posOffset>
                </wp:positionH>
                <wp:positionV relativeFrom="paragraph">
                  <wp:posOffset>2845435</wp:posOffset>
                </wp:positionV>
                <wp:extent cx="125730" cy="137795"/>
                <wp:effectExtent l="0" t="0" r="7620" b="14605"/>
                <wp:wrapNone/>
                <wp:docPr id="14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91185" y="2845435"/>
                          <a:ext cx="125730" cy="137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rect l="0" t="0" r="0" b="0"/>
                          <a:pathLst>
                            <a:path w="2782" h="3069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8FE99E2" id="Freeform 5" o:spid="_x0000_s1026" style="position:absolute;left:0;text-align:left;margin-left:46.55pt;margin-top:224.05pt;width:9.9pt;height:10.85pt;z-index: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82,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" path="m2782,2964v,27,-10,54,-31,75c2731,3059,2704,3069,2677,3069v-2572,,-2572,,-2572,c78,3069,51,3059,31,3039,10,3018,,2991,,2964,,422,,422,,422,,395,10,368,31,348v20,-20,47,-31,74,-31c428,317,428,317,428,317v,106,,106,,106c428,599,572,741,749,741v177,,321,-142,321,-318c1070,317,1070,317,1070,317v642,,642,,642,c1712,423,1712,423,1712,423v,176,144,318,321,318c2210,741,2354,599,2354,423v,-106,,-106,,-106c2677,317,2677,317,2677,317v27,,54,11,74,31c2772,368,2782,395,2782,422v,2542,,2542,,2542xm2568,1058v-2354,,-2354,,-2354,c214,2858,214,2858,214,2858v2354,,2354,,2354,c2568,1058,2568,1058,2568,1058xm749,1587v-321,,-321,,-321,c428,1270,428,1270,428,1270v321,,321,,321,l749,1587xm749,2117v-321,,-321,,-321,c428,1799,428,1799,428,1799v321,,321,,321,l749,2117xm749,2646v-321,,-321,,-321,c428,2328,428,2328,428,2328v321,,321,,321,l749,2646xm1284,1587v-321,,-321,,-321,c963,1270,963,1270,963,1270v321,,321,,321,l1284,1587xm1284,2117v-321,,-321,,-321,c963,1799,963,1799,963,1799v321,,321,,321,l1284,2117xm1284,2646v-321,,-321,,-321,c963,2328,963,2328,963,2328v321,,321,,321,l1284,2646xm1819,1587v-321,,-321,,-321,c1498,1270,1498,1270,1498,1270v321,,321,,321,l1819,1587xm1819,2117v-321,,-321,,-321,c1498,1799,1498,1799,1498,1799v321,,321,,321,l1819,2117xm1819,2646v-321,,-321,,-321,c1498,2328,1498,2328,1498,2328v321,,321,,321,l1819,2646xm2354,1587v-321,,-321,,-321,c2033,1270,2033,1270,2033,1270v321,,321,,321,l2354,1587xm2354,2117v-321,,-321,,-321,c2033,1799,2033,1799,2033,1799v321,,321,,321,l2354,2117xm2354,2646v-321,,-321,,-321,c2033,2328,2033,2328,2033,2328v321,,321,,321,l2354,2646xm2030,635v-116,,-211,-93,-211,-209c1819,208,1819,208,1819,208,1819,93,1914,,2030,v116,,210,93,210,208c2240,426,2240,426,2240,426v,116,-94,209,-210,209xm746,635c630,635,535,542,535,426v,-218,,-218,,-218c535,93,630,,746,,862,,957,93,957,208v,218,,218,,218c957,542,862,635,746,635xe" fillcolor="#707070" stroked="f">
                <v:path arrowok="t" o:connecttype="custom"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 textboxrect="0,0,2782,3069"/>
                <o:lock v:ext="edit" aspectratio="t"/>
              </v:shape>
            </w:pict>
          </mc:Fallback>
        </mc:AlternateContent>
      </w:r>
      <w:r w:rsidR="00F20D64"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374B7061" wp14:editId="642306DD">
                <wp:simplePos x="0" y="0"/>
                <wp:positionH relativeFrom="column">
                  <wp:posOffset>597535</wp:posOffset>
                </wp:positionH>
                <wp:positionV relativeFrom="paragraph">
                  <wp:posOffset>3138805</wp:posOffset>
                </wp:positionV>
                <wp:extent cx="113030" cy="143510"/>
                <wp:effectExtent l="0" t="0" r="1270" b="8890"/>
                <wp:wrapNone/>
                <wp:docPr id="11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97535" y="3138805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rect l="0" t="0" r="0" b="0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37A3E5C" id="Freeform 81" o:spid="_x0000_s1026" style="position:absolute;left:0;text-align:left;margin-left:47.05pt;margin-top:247.15pt;width:8.9pt;height:11.3pt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2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" path="m1026,c460,,,459,,1025v,567,804,1434,804,1434c927,2602,1127,2603,1249,2458v,,803,-866,803,-1433c2052,459,1592,,1026,xm1026,1467c764,1467,552,1255,552,993v,-262,212,-475,474,-475c1288,518,1500,731,1500,993v,262,-212,474,-474,474xe" fillcolor="#707070" stroked="f">
                <v:path arrowok="t" o:connecttype="custom" o:connectlocs="56515,0;0,56510;44286,135570;68798,135515;113030,56510;56515,0;56515,80879;30405,54746;56515,28558;82624,54746;56515,80879" o:connectangles="0,0,0,0,0,0,0,0,0,0,0" textboxrect="0,0,2052,2603"/>
                <o:lock v:ext="edit" aspectratio="t"/>
              </v:shape>
            </w:pict>
          </mc:Fallback>
        </mc:AlternateContent>
      </w:r>
      <w:r w:rsidR="00F20D64"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2ECB2D05" wp14:editId="438ADF66">
                <wp:simplePos x="0" y="0"/>
                <wp:positionH relativeFrom="column">
                  <wp:posOffset>582295</wp:posOffset>
                </wp:positionH>
                <wp:positionV relativeFrom="paragraph">
                  <wp:posOffset>3736975</wp:posOffset>
                </wp:positionV>
                <wp:extent cx="143510" cy="117475"/>
                <wp:effectExtent l="0" t="0" r="8890" b="15875"/>
                <wp:wrapNone/>
                <wp:docPr id="10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82295" y="3736975"/>
                          <a:ext cx="143510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rect l="0" t="0" r="0" b="0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0A4DFEE" id="Freeform 190" o:spid="_x0000_s1026" style="position:absolute;left:0;text-align:left;margin-left:45.85pt;margin-top:294.25pt;width:11.3pt;height:9.25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99,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" path="m3585,3358v-3071,,-3071,,-3071,c230,3358,,3143,,2878,,900,,900,,900,1897,2014,1897,2014,1897,2014v7,7,13,14,22,23c1986,2100,2095,2100,2162,2037,4099,906,4099,906,4099,906v,1972,,1972,,1972c4099,3143,3869,3358,3585,3358xm2049,1816c120,684,120,684,120,684,87,653,43,637,,637,,479,,479,,479,,214,230,,514,,3585,,3585,,3585,v284,,514,214,514,479c4099,640,4099,640,4099,640v-42,1,-84,16,-116,46l2049,1816xe" fillcolor="#707070" stroked="f">
                <v:path arrowok="t" o:connecttype="custom"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 textboxrect="0,0,4099,3358"/>
                <o:lock v:ext="edit" aspectratio="t"/>
              </v:shape>
            </w:pict>
          </mc:Fallback>
        </mc:AlternateContent>
      </w:r>
      <w:r w:rsidR="00F20D64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41A929F1" wp14:editId="11BACCE2">
                <wp:simplePos x="0" y="0"/>
                <wp:positionH relativeFrom="column">
                  <wp:posOffset>582295</wp:posOffset>
                </wp:positionH>
                <wp:positionV relativeFrom="paragraph">
                  <wp:posOffset>3437890</wp:posOffset>
                </wp:positionV>
                <wp:extent cx="143510" cy="143510"/>
                <wp:effectExtent l="0" t="0" r="0" b="0"/>
                <wp:wrapNone/>
                <wp:docPr id="9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82295" y="3437890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rect l="0" t="0" r="0" b="0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E347ADE" id="Freeform 127" o:spid="_x0000_s1026" style="position:absolute;left:0;text-align:left;margin-left:45.85pt;margin-top:270.7pt;width:11.3pt;height:11.3pt;z-index: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45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" path="m1905,2640c1502,2238,1118,1772,1302,1588v264,-264,493,-426,27,-1007c862,,550,446,295,702,,996,279,2095,1365,3180,2450,4265,3549,4545,3843,4250v256,-255,702,-566,121,-1033c3383,2750,3221,2979,2957,3243,2773,3426,2307,3042,1905,2640v,,,,,xe" fillcolor="#707070" stroked="f">
                <v:path arrowok="t" o:connecttype="custom" o:connectlocs="60151,83358;41111,50141;41963,18345;9314,22165;43100,100409;121344,134195;125164,101577;93368,102398;60151,83358;60151,83358" o:connectangles="0,0,0,0,0,0,0,0,0,0" textboxrect="0,0,4545,4545"/>
                <o:lock v:ext="edit" aspectratio="t"/>
              </v:shape>
            </w:pict>
          </mc:Fallback>
        </mc:AlternateContent>
      </w:r>
      <w:r w:rsidR="00F20D64"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4652B4C5" wp14:editId="6DEDCC05">
                <wp:simplePos x="0" y="0"/>
                <wp:positionH relativeFrom="column">
                  <wp:posOffset>495300</wp:posOffset>
                </wp:positionH>
                <wp:positionV relativeFrom="paragraph">
                  <wp:posOffset>2335530</wp:posOffset>
                </wp:positionV>
                <wp:extent cx="925830" cy="314325"/>
                <wp:effectExtent l="0" t="0" r="0" b="0"/>
                <wp:wrapNone/>
                <wp:docPr id="7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300" y="2335530"/>
                          <a:ext cx="9258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D4509" w:rsidRDefault="00F20D64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89B3A3A" id="矩形 18" o:spid="_x0000_s1033" style="position:absolute;left:0;text-align:left;margin-left:39pt;margin-top:183.9pt;width:72.9pt;height:24.75pt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" filled="f" stroked="f">
                <v:textbox>
                  <w:txbxContent>
                    <w:p w:rsidR="00CD4509" w:rsidRDefault="00F20D64">
                      <w:pPr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3F3F"/>
                          <w:sz w:val="24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 w:rsidR="00F20D64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6B8CF94" wp14:editId="0B005309">
                <wp:simplePos x="0" y="0"/>
                <wp:positionH relativeFrom="column">
                  <wp:posOffset>2823210</wp:posOffset>
                </wp:positionH>
                <wp:positionV relativeFrom="paragraph">
                  <wp:posOffset>2734945</wp:posOffset>
                </wp:positionV>
                <wp:extent cx="4328160" cy="1196340"/>
                <wp:effectExtent l="0" t="0" r="0" b="0"/>
                <wp:wrapNone/>
                <wp:docPr id="9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3210" y="2734945"/>
                          <a:ext cx="432816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4509" w:rsidRDefault="00F20D64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个人方面：拥有较强的学习能力及表达沟通能力能适应各种环境，并融入其中，能在压力环境下完成挑战性工作。</w:t>
                            </w:r>
                          </w:p>
                          <w:p w:rsidR="00CD4509" w:rsidRDefault="00F20D64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工作态度：工作中认真负责，不以自我为中心，从不半途而废，喜欢与人相交，并虚心向他人学习,会用100%的热情和精力投入到工作</w:t>
                            </w:r>
                            <w:r w:rsidR="003F56F4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中。</w:t>
                            </w:r>
                          </w:p>
                          <w:p w:rsidR="00CD4509" w:rsidRDefault="00CD4509">
                            <w:pPr>
                              <w:widowControl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CD4509" w:rsidRDefault="00CD4509">
                            <w:pPr>
                              <w:pStyle w:val="a3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312" w:lineRule="auto"/>
                              <w:contextualSpacing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</w:p>
                          <w:p w:rsidR="00CD4509" w:rsidRDefault="00CD4509">
                            <w:pPr>
                              <w:snapToGrid w:val="0"/>
                              <w:spacing w:line="24" w:lineRule="atLeast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</w:p>
                          <w:p w:rsidR="00CD4509" w:rsidRDefault="00CD4509"/>
                          <w:p w:rsidR="00CD4509" w:rsidRDefault="00CD4509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8CF94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34" type="#_x0000_t202" style="position:absolute;left:0;text-align:left;margin-left:222.3pt;margin-top:215.35pt;width:340.8pt;height:94.2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" filled="f" stroked="f" strokeweight=".5pt">
                <v:textbox>
                  <w:txbxContent>
                    <w:p w:rsidR="00CD4509" w:rsidRDefault="00F20D64"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个人方面：拥有较强的学习能力及表达沟通能力能适应各种环境，并融入其中，能在压力环境下完成挑战性工作。</w:t>
                      </w:r>
                    </w:p>
                    <w:p w:rsidR="00CD4509" w:rsidRDefault="00F20D64"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工作态度：工作中认真负责，不以自我为中心，从不半途而废，喜欢与人相交，并虚心向他人学习,会用100%的热情和精力投入到工作</w:t>
                      </w:r>
                      <w:r w:rsidR="003F56F4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。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中。</w:t>
                      </w:r>
                    </w:p>
                    <w:p w:rsidR="00CD4509" w:rsidRDefault="00CD4509">
                      <w:pPr>
                        <w:widowControl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</w:pPr>
                    </w:p>
                    <w:p w:rsidR="00CD4509" w:rsidRDefault="00CD4509">
                      <w:pPr>
                        <w:pStyle w:val="a3"/>
                        <w:kinsoku w:val="0"/>
                        <w:overflowPunct w:val="0"/>
                        <w:snapToGrid w:val="0"/>
                        <w:spacing w:before="0" w:beforeAutospacing="0" w:after="0" w:afterAutospacing="0" w:line="312" w:lineRule="auto"/>
                        <w:contextualSpacing/>
                        <w:textAlignment w:val="baseline"/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</w:pPr>
                    </w:p>
                    <w:p w:rsidR="00CD4509" w:rsidRDefault="00CD4509">
                      <w:pPr>
                        <w:snapToGrid w:val="0"/>
                        <w:spacing w:line="24" w:lineRule="atLeast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</w:pPr>
                    </w:p>
                    <w:p w:rsidR="00CD4509" w:rsidRDefault="00CD4509"/>
                    <w:p w:rsidR="00CD4509" w:rsidRDefault="00CD4509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0D64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67E33D2" wp14:editId="5296D7EE">
                <wp:simplePos x="0" y="0"/>
                <wp:positionH relativeFrom="column">
                  <wp:posOffset>2850515</wp:posOffset>
                </wp:positionH>
                <wp:positionV relativeFrom="paragraph">
                  <wp:posOffset>2343785</wp:posOffset>
                </wp:positionV>
                <wp:extent cx="763905" cy="356870"/>
                <wp:effectExtent l="0" t="0" r="0" b="0"/>
                <wp:wrapNone/>
                <wp:docPr id="5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0515" y="2343785"/>
                          <a:ext cx="763905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D4509" w:rsidRDefault="00F20D64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24"/>
                              </w:rPr>
                              <w:t>关于我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08C011C2" id="矩形 13" o:spid="_x0000_s1035" style="position:absolute;left:0;text-align:left;margin-left:224.45pt;margin-top:184.55pt;width:60.15pt;height:28.1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" filled="f" stroked="f">
                <v:textbox>
                  <w:txbxContent>
                    <w:p w:rsidR="00CD4509" w:rsidRDefault="00F20D64">
                      <w:pPr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3F3F"/>
                          <w:sz w:val="24"/>
                        </w:rPr>
                        <w:t>关于我</w:t>
                      </w:r>
                    </w:p>
                  </w:txbxContent>
                </v:textbox>
              </v:rect>
            </w:pict>
          </mc:Fallback>
        </mc:AlternateContent>
      </w:r>
      <w:r w:rsidR="00AE5E1F"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7FE69ABA" wp14:editId="4CCAC688">
                <wp:simplePos x="0" y="0"/>
                <wp:positionH relativeFrom="column">
                  <wp:posOffset>157480</wp:posOffset>
                </wp:positionH>
                <wp:positionV relativeFrom="paragraph">
                  <wp:posOffset>162560</wp:posOffset>
                </wp:positionV>
                <wp:extent cx="7252335" cy="10376535"/>
                <wp:effectExtent l="0" t="0" r="5715" b="571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335" cy="10376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127" w:rsidRDefault="000A2127" w:rsidP="000A21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69ABA" id="矩形 45" o:spid="_x0000_s1036" style="position:absolute;left:0;text-align:left;margin-left:12.4pt;margin-top:12.8pt;width:571.05pt;height:817.05p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" fillcolor="white [3212]" stroked="f" strokeweight="2pt">
                <v:textbox>
                  <w:txbxContent>
                    <w:p w:rsidR="000A2127" w:rsidRDefault="000A2127" w:rsidP="000A21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0D6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B794ABE" wp14:editId="17351206">
                <wp:simplePos x="0" y="0"/>
                <wp:positionH relativeFrom="column">
                  <wp:posOffset>2441575</wp:posOffset>
                </wp:positionH>
                <wp:positionV relativeFrom="paragraph">
                  <wp:posOffset>737235</wp:posOffset>
                </wp:positionV>
                <wp:extent cx="2846705" cy="837565"/>
                <wp:effectExtent l="0" t="0" r="0" b="0"/>
                <wp:wrapNone/>
                <wp:docPr id="4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0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CD4509" w:rsidRPr="00EF7D7F" w:rsidRDefault="00EF7D7F">
                            <w:pPr>
                              <w:rPr>
                                <w:rFonts w:ascii="微软雅黑" w:eastAsia="微软雅黑" w:hAnsi="微软雅黑" w:cs="微软雅黑"/>
                                <w:color w:val="00000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40"/>
                                <w:szCs w:val="40"/>
                              </w:rPr>
                              <w:t xml:space="preserve">黄定军 </w:t>
                            </w:r>
                            <w:r w:rsidR="00F20D64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求职意向：</w:t>
                            </w:r>
                            <w:r w:rsidR="009F172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网络</w:t>
                            </w:r>
                            <w:bookmarkStart w:id="0" w:name="_GoBack"/>
                            <w:bookmarkEnd w:id="0"/>
                            <w:r w:rsidR="00C77AE9"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2"/>
                                <w:szCs w:val="22"/>
                              </w:rPr>
                              <w:t>设备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1B794ABE" id="矩形 11" o:spid="_x0000_s1037" style="position:absolute;left:0;text-align:left;margin-left:192.25pt;margin-top:58.05pt;width:224.15pt;height:65.9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" filled="f" stroked="f">
                <v:textbox>
                  <w:txbxContent>
                    <w:p w:rsidR="00CD4509" w:rsidRPr="00EF7D7F" w:rsidRDefault="00EF7D7F">
                      <w:pPr>
                        <w:rPr>
                          <w:rFonts w:ascii="微软雅黑" w:eastAsia="微软雅黑" w:hAnsi="微软雅黑" w:cs="微软雅黑"/>
                          <w:color w:val="000000"/>
                          <w:sz w:val="3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3F3F"/>
                          <w:sz w:val="40"/>
                          <w:szCs w:val="40"/>
                        </w:rPr>
                        <w:t xml:space="preserve">黄定军 </w:t>
                      </w:r>
                      <w:r w:rsidR="00F20D64"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求职意向：</w:t>
                      </w:r>
                      <w:r w:rsidR="009F1721"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网络</w:t>
                      </w:r>
                      <w:bookmarkStart w:id="1" w:name="_GoBack"/>
                      <w:bookmarkEnd w:id="1"/>
                      <w:r w:rsidR="00C77AE9">
                        <w:rPr>
                          <w:rFonts w:ascii="微软雅黑" w:eastAsia="微软雅黑" w:hAnsi="微软雅黑" w:cs="微软雅黑"/>
                          <w:color w:val="000000"/>
                          <w:sz w:val="22"/>
                          <w:szCs w:val="22"/>
                        </w:rPr>
                        <w:t>设备</w:t>
                      </w:r>
                    </w:p>
                  </w:txbxContent>
                </v:textbox>
              </v:rect>
            </w:pict>
          </mc:Fallback>
        </mc:AlternateContent>
      </w:r>
      <w:r w:rsidR="00F20D6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013017" wp14:editId="4A9EE03C">
                <wp:simplePos x="0" y="0"/>
                <wp:positionH relativeFrom="column">
                  <wp:posOffset>151130</wp:posOffset>
                </wp:positionH>
                <wp:positionV relativeFrom="paragraph">
                  <wp:posOffset>2021205</wp:posOffset>
                </wp:positionV>
                <wp:extent cx="7272020" cy="8500110"/>
                <wp:effectExtent l="0" t="4445" r="5080" b="1079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020" cy="8500110"/>
                          <a:chOff x="5514" y="4686"/>
                          <a:chExt cx="11452" cy="13386"/>
                        </a:xfrm>
                      </wpg:grpSpPr>
                      <wps:wsp>
                        <wps:cNvPr id="12" name="直线 7"/>
                        <wps:cNvCnPr/>
                        <wps:spPr>
                          <a:xfrm>
                            <a:off x="5514" y="4686"/>
                            <a:ext cx="11452" cy="1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直线 28"/>
                        <wps:cNvCnPr/>
                        <wps:spPr>
                          <a:xfrm>
                            <a:off x="9044" y="4692"/>
                            <a:ext cx="1" cy="133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1AB01" id="组合 50" o:spid="_x0000_s1026" style="position:absolute;left:0;text-align:left;margin-left:11.9pt;margin-top:159.15pt;width:572.6pt;height:669.3pt;z-index:251658240" coordorigin="5514,4686" coordsize="11452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">
                <v:line id="直线 7" o:spid="_x0000_s1027" style="position:absolute;visibility:visible;mso-wrap-style:square" from="5514,4686" to="16966,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" strokecolor="#bfbfbf [2412]" strokeweight=".25pt"/>
                <v:line id="直线 28" o:spid="_x0000_s1028" style="position:absolute;visibility:visible;mso-wrap-style:square" from="9044,4692" to="9045,18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" strokecolor="#bfbfbf [2412]"/>
              </v:group>
            </w:pict>
          </mc:Fallback>
        </mc:AlternateContent>
      </w:r>
      <w:r w:rsidR="00F20D64">
        <w:rPr>
          <w:rFonts w:hint="eastAsia"/>
          <w:noProof/>
        </w:rPr>
        <w:drawing>
          <wp:anchor distT="0" distB="0" distL="114300" distR="114300" simplePos="0" relativeHeight="251652096" behindDoc="0" locked="0" layoutInCell="1" allowOverlap="1" wp14:anchorId="4C0D3DA1" wp14:editId="33022F8B">
            <wp:simplePos x="0" y="0"/>
            <wp:positionH relativeFrom="column">
              <wp:posOffset>325755</wp:posOffset>
            </wp:positionH>
            <wp:positionV relativeFrom="paragraph">
              <wp:posOffset>7212330</wp:posOffset>
            </wp:positionV>
            <wp:extent cx="2078355" cy="3049905"/>
            <wp:effectExtent l="0" t="0" r="0" b="17145"/>
            <wp:wrapNone/>
            <wp:docPr id="42" name="图片 3" descr="296b1c5b3f0fc19508d31b2aaab0c01a1bed3e87135c4-qmnajD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 descr="296b1c5b3f0fc19508d31b2aaab0c01a1bed3e87135c4-qmnajD_fw658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DFDFB"/>
                        </a:clrFrom>
                        <a:clrTo>
                          <a:srgbClr val="FDFDFB">
                            <a:alpha val="0"/>
                          </a:srgbClr>
                        </a:clrTo>
                      </a:clrChange>
                    </a:blip>
                    <a:srcRect l="12825" t="7262" r="14172" b="26183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304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F20D64"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75E6AA1B" wp14:editId="2D18BA02">
                <wp:simplePos x="0" y="0"/>
                <wp:positionH relativeFrom="column">
                  <wp:posOffset>-635</wp:posOffset>
                </wp:positionH>
                <wp:positionV relativeFrom="paragraph">
                  <wp:posOffset>1905</wp:posOffset>
                </wp:positionV>
                <wp:extent cx="7602855" cy="10697210"/>
                <wp:effectExtent l="0" t="0" r="17145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5400" y="1905"/>
                          <a:ext cx="7602855" cy="10697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1A8CC" id="矩形 1" o:spid="_x0000_s1026" style="position:absolute;left:0;text-align:left;margin-left:-.05pt;margin-top:.15pt;width:598.65pt;height:842.3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" fillcolor="#d8d8d8 [2732]" stroked="f" strokeweight="1pt"/>
            </w:pict>
          </mc:Fallback>
        </mc:AlternateContent>
      </w:r>
      <w:r w:rsidR="00F20D64">
        <w:rPr>
          <w:rFonts w:hint="eastAsia"/>
        </w:rPr>
        <w:t xml:space="preserve"> </w:t>
      </w:r>
    </w:p>
    <w:sectPr w:rsidR="00CD4509">
      <w:pgSz w:w="11906" w:h="16838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09F" w:rsidRDefault="00FD309F" w:rsidP="0023515B">
      <w:r>
        <w:separator/>
      </w:r>
    </w:p>
  </w:endnote>
  <w:endnote w:type="continuationSeparator" w:id="0">
    <w:p w:rsidR="00FD309F" w:rsidRDefault="00FD309F" w:rsidP="0023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09F" w:rsidRDefault="00FD309F" w:rsidP="0023515B">
      <w:r>
        <w:separator/>
      </w:r>
    </w:p>
  </w:footnote>
  <w:footnote w:type="continuationSeparator" w:id="0">
    <w:p w:rsidR="00FD309F" w:rsidRDefault="00FD309F" w:rsidP="00235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48428"/>
    <w:multiLevelType w:val="singleLevel"/>
    <w:tmpl w:val="57B4842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7B55E34"/>
    <w:multiLevelType w:val="singleLevel"/>
    <w:tmpl w:val="57B55E3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7CC3991"/>
    <w:multiLevelType w:val="singleLevel"/>
    <w:tmpl w:val="57CC399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7CC39AE"/>
    <w:multiLevelType w:val="singleLevel"/>
    <w:tmpl w:val="57CC3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AD15A6D"/>
    <w:multiLevelType w:val="hybridMultilevel"/>
    <w:tmpl w:val="9F68F1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316150"/>
    <w:multiLevelType w:val="hybridMultilevel"/>
    <w:tmpl w:val="85A47C7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5B4220"/>
    <w:rsid w:val="000A2127"/>
    <w:rsid w:val="0023515B"/>
    <w:rsid w:val="003205F5"/>
    <w:rsid w:val="003278E3"/>
    <w:rsid w:val="00364AF0"/>
    <w:rsid w:val="00390950"/>
    <w:rsid w:val="003B664E"/>
    <w:rsid w:val="003F1633"/>
    <w:rsid w:val="003F56F4"/>
    <w:rsid w:val="003F7AD3"/>
    <w:rsid w:val="005D63F7"/>
    <w:rsid w:val="0079323D"/>
    <w:rsid w:val="009303ED"/>
    <w:rsid w:val="009F1721"/>
    <w:rsid w:val="00AE5E1F"/>
    <w:rsid w:val="00B324BB"/>
    <w:rsid w:val="00BB5D6A"/>
    <w:rsid w:val="00BC50B8"/>
    <w:rsid w:val="00C24F37"/>
    <w:rsid w:val="00C77AE9"/>
    <w:rsid w:val="00CD4509"/>
    <w:rsid w:val="00D25C7B"/>
    <w:rsid w:val="00EA58DB"/>
    <w:rsid w:val="00EB09D3"/>
    <w:rsid w:val="00ED6DDD"/>
    <w:rsid w:val="00EF7D7F"/>
    <w:rsid w:val="00F20D64"/>
    <w:rsid w:val="00FD309F"/>
    <w:rsid w:val="00FE1D95"/>
    <w:rsid w:val="02081C4E"/>
    <w:rsid w:val="04E85434"/>
    <w:rsid w:val="07D237D4"/>
    <w:rsid w:val="0972785C"/>
    <w:rsid w:val="0C455902"/>
    <w:rsid w:val="0C4F69B3"/>
    <w:rsid w:val="10D02D44"/>
    <w:rsid w:val="10F71A69"/>
    <w:rsid w:val="112253B6"/>
    <w:rsid w:val="11A0448A"/>
    <w:rsid w:val="14793FAC"/>
    <w:rsid w:val="14D56711"/>
    <w:rsid w:val="16B64BA9"/>
    <w:rsid w:val="17FE35F9"/>
    <w:rsid w:val="1BF94B7C"/>
    <w:rsid w:val="1ED721B9"/>
    <w:rsid w:val="22492014"/>
    <w:rsid w:val="23773475"/>
    <w:rsid w:val="23F27548"/>
    <w:rsid w:val="241E1735"/>
    <w:rsid w:val="249D708E"/>
    <w:rsid w:val="25272017"/>
    <w:rsid w:val="26B41B0C"/>
    <w:rsid w:val="28F34482"/>
    <w:rsid w:val="29320BB7"/>
    <w:rsid w:val="2BF13DBD"/>
    <w:rsid w:val="2E2A5363"/>
    <w:rsid w:val="359C7360"/>
    <w:rsid w:val="4419129C"/>
    <w:rsid w:val="457C5E73"/>
    <w:rsid w:val="45981AFD"/>
    <w:rsid w:val="46926293"/>
    <w:rsid w:val="49097BD4"/>
    <w:rsid w:val="4CB22B1E"/>
    <w:rsid w:val="501E70BE"/>
    <w:rsid w:val="503D194B"/>
    <w:rsid w:val="513B2F10"/>
    <w:rsid w:val="54C40D82"/>
    <w:rsid w:val="55240F1B"/>
    <w:rsid w:val="55DE64B4"/>
    <w:rsid w:val="58B40A28"/>
    <w:rsid w:val="5F2B0068"/>
    <w:rsid w:val="605B4220"/>
    <w:rsid w:val="60A661F0"/>
    <w:rsid w:val="639521F5"/>
    <w:rsid w:val="65073F05"/>
    <w:rsid w:val="65AD4749"/>
    <w:rsid w:val="670E515D"/>
    <w:rsid w:val="67AE3C97"/>
    <w:rsid w:val="705E4E5D"/>
    <w:rsid w:val="70BA0265"/>
    <w:rsid w:val="7143526E"/>
    <w:rsid w:val="726C54BC"/>
    <w:rsid w:val="76803DC8"/>
    <w:rsid w:val="77071E5C"/>
    <w:rsid w:val="7A4C6547"/>
    <w:rsid w:val="7CE1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0C7C02"/>
  <w15:docId w15:val="{0E5B7602-D795-42CB-92D7-FA0BB2A5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235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3515B"/>
    <w:rPr>
      <w:kern w:val="2"/>
      <w:sz w:val="18"/>
      <w:szCs w:val="18"/>
    </w:rPr>
  </w:style>
  <w:style w:type="paragraph" w:styleId="a6">
    <w:name w:val="footer"/>
    <w:basedOn w:val="a"/>
    <w:link w:val="a7"/>
    <w:rsid w:val="00235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3515B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C24F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36890;&#29992;&#31616;&#21382;&#12305;&#40657;&#30333;&#28784;&#20010;&#24615;&#31616;&#21382;&#36890;&#29992;&#27169;&#26495;24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5E82C9-579F-4CD5-9AF6-172E6FD89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【通用简历】黑白灰个性简历通用模板244.doc</Template>
  <TotalTime>102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hdj</cp:lastModifiedBy>
  <cp:revision>8</cp:revision>
  <dcterms:created xsi:type="dcterms:W3CDTF">2021-06-27T02:12:00Z</dcterms:created>
  <dcterms:modified xsi:type="dcterms:W3CDTF">2021-06-28T08:14:00Z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